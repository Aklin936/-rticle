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518F5" w14:textId="77777777" w:rsidR="00B5391C" w:rsidRPr="00CF115D" w:rsidRDefault="00BF5076" w:rsidP="00CF115D">
      <w:pPr>
        <w:pStyle w:val="Standard"/>
        <w:spacing w:line="360" w:lineRule="auto"/>
        <w:jc w:val="center"/>
        <w:rPr>
          <w:rFonts w:ascii="Times New Roman" w:hAnsi="Times New Roman" w:cs="Times New Roman"/>
          <w:b/>
          <w:bCs/>
          <w:sz w:val="40"/>
          <w:szCs w:val="40"/>
        </w:rPr>
      </w:pPr>
      <w:r w:rsidRPr="00CF115D">
        <w:rPr>
          <w:rFonts w:ascii="Times New Roman" w:hAnsi="Times New Roman" w:cs="Times New Roman"/>
          <w:b/>
          <w:bCs/>
          <w:sz w:val="40"/>
          <w:szCs w:val="40"/>
        </w:rPr>
        <w:t>Аннотация</w:t>
      </w:r>
    </w:p>
    <w:p w14:paraId="6E8B5594" w14:textId="77777777" w:rsidR="00B5391C" w:rsidRPr="00CF115D" w:rsidRDefault="00BF5076" w:rsidP="00CF115D">
      <w:pPr>
        <w:pStyle w:val="PreformattedText"/>
        <w:spacing w:line="360" w:lineRule="auto"/>
        <w:ind w:firstLine="709"/>
        <w:jc w:val="both"/>
        <w:rPr>
          <w:rFonts w:ascii="Times New Roman" w:hAnsi="Times New Roman" w:cs="Times New Roman"/>
          <w:sz w:val="24"/>
          <w:szCs w:val="24"/>
        </w:rPr>
      </w:pPr>
      <w:r w:rsidRPr="00CF115D">
        <w:rPr>
          <w:rFonts w:ascii="Times New Roman" w:hAnsi="Times New Roman" w:cs="Times New Roman"/>
          <w:sz w:val="24"/>
          <w:szCs w:val="24"/>
        </w:rPr>
        <w:t xml:space="preserve">В предлагаемой статье обсуждаются способы вычисления основных управляющих параметров работы электролизной ванны (криолитовое отношение, выход по току, потери выхода по току), значения которых отражают стабильность </w:t>
      </w:r>
      <w:r w:rsidRPr="00CF115D">
        <w:rPr>
          <w:rFonts w:ascii="Times New Roman" w:hAnsi="Times New Roman" w:cs="Times New Roman"/>
          <w:sz w:val="24"/>
          <w:szCs w:val="24"/>
        </w:rPr>
        <w:t>проведения процесса промышленного электролиза алюминия. Своевременное реагирование на изменение этих управляющих параметров способствует увеличению эффективности производства алюминия. Предлагается модифицированное уравнение Нернста-Планка, позволяющее выч</w:t>
      </w:r>
      <w:r w:rsidRPr="00CF115D">
        <w:rPr>
          <w:rFonts w:ascii="Times New Roman" w:hAnsi="Times New Roman" w:cs="Times New Roman"/>
          <w:sz w:val="24"/>
          <w:szCs w:val="24"/>
        </w:rPr>
        <w:t xml:space="preserve">ислять концентрации основных ионов, возникающих в процессе электролиза, при помощи которых находится криолитовое отношение, а также модифицированы формулы нахождения параметра потери выхода по току. Приводится наглядная графическая иллюстрация проведенных </w:t>
      </w:r>
      <w:r w:rsidRPr="00CF115D">
        <w:rPr>
          <w:rFonts w:ascii="Times New Roman" w:hAnsi="Times New Roman" w:cs="Times New Roman"/>
          <w:sz w:val="24"/>
          <w:szCs w:val="24"/>
        </w:rPr>
        <w:t>численных экспериментов для МГД-стабильных и МГД-нестабильных режимов работы ванны.</w:t>
      </w:r>
    </w:p>
    <w:p w14:paraId="41E567D3" w14:textId="2B3356E3" w:rsidR="00B5391C" w:rsidRPr="00CF115D" w:rsidRDefault="00BF5076" w:rsidP="00CF115D">
      <w:pPr>
        <w:pStyle w:val="Standard"/>
        <w:spacing w:line="360" w:lineRule="auto"/>
        <w:ind w:firstLine="709"/>
        <w:jc w:val="both"/>
        <w:rPr>
          <w:rFonts w:ascii="Times New Roman" w:hAnsi="Times New Roman" w:cs="Times New Roman"/>
        </w:rPr>
      </w:pPr>
      <w:r w:rsidRPr="00CF115D">
        <w:rPr>
          <w:rFonts w:ascii="Times New Roman" w:hAnsi="Times New Roman" w:cs="Times New Roman"/>
        </w:rPr>
        <w:t xml:space="preserve"> </w:t>
      </w:r>
    </w:p>
    <w:p w14:paraId="18CCF421" w14:textId="77777777" w:rsidR="00B5391C" w:rsidRPr="00CF115D" w:rsidRDefault="00BF5076" w:rsidP="00CF115D">
      <w:pPr>
        <w:pStyle w:val="Standard"/>
        <w:spacing w:line="360" w:lineRule="auto"/>
        <w:ind w:firstLine="709"/>
        <w:jc w:val="both"/>
        <w:rPr>
          <w:rFonts w:ascii="Times New Roman" w:hAnsi="Times New Roman" w:cs="Times New Roman"/>
        </w:rPr>
      </w:pPr>
      <w:r w:rsidRPr="00CF115D">
        <w:rPr>
          <w:rFonts w:ascii="Times New Roman" w:hAnsi="Times New Roman" w:cs="Times New Roman"/>
        </w:rPr>
        <w:t>Ключевые слова: управляющие параметры, электролиз, математическое моделирование, численные методы.</w:t>
      </w:r>
    </w:p>
    <w:p w14:paraId="09BE4DBD" w14:textId="77777777" w:rsidR="00B5391C" w:rsidRPr="00CF115D" w:rsidRDefault="00B5391C" w:rsidP="00CF115D">
      <w:pPr>
        <w:pStyle w:val="Standard"/>
        <w:spacing w:line="360" w:lineRule="auto"/>
        <w:ind w:firstLine="709"/>
        <w:jc w:val="both"/>
        <w:rPr>
          <w:rFonts w:ascii="Times New Roman" w:hAnsi="Times New Roman" w:cs="Times New Roman"/>
        </w:rPr>
      </w:pPr>
    </w:p>
    <w:p w14:paraId="64B90487" w14:textId="77777777" w:rsidR="00B5391C" w:rsidRPr="00CF115D" w:rsidRDefault="00BF5076" w:rsidP="00CF115D">
      <w:pPr>
        <w:pStyle w:val="Standard"/>
        <w:spacing w:line="360" w:lineRule="auto"/>
        <w:ind w:firstLine="709"/>
        <w:jc w:val="both"/>
        <w:rPr>
          <w:rFonts w:ascii="Times New Roman" w:hAnsi="Times New Roman" w:cs="Times New Roman"/>
          <w:lang w:val="en-US"/>
        </w:rPr>
      </w:pPr>
      <w:r w:rsidRPr="00CF115D">
        <w:rPr>
          <w:rFonts w:ascii="Times New Roman" w:hAnsi="Times New Roman" w:cs="Times New Roman"/>
          <w:lang w:val="en-US"/>
        </w:rPr>
        <w:t>The proposed article explores how to calculate key control parameters</w:t>
      </w:r>
      <w:r w:rsidRPr="00CF115D">
        <w:rPr>
          <w:rFonts w:ascii="Times New Roman" w:hAnsi="Times New Roman" w:cs="Times New Roman"/>
          <w:lang w:val="en-US"/>
        </w:rPr>
        <w:t xml:space="preserve"> for the electrolysis bath, such as the cryolite ratio, current efficiency, and current efficiency loss. These values are essential for understanding the stability of the industrial aluminum electrolysis process. By monitoring and adjusting these parameter</w:t>
      </w:r>
      <w:r w:rsidRPr="00CF115D">
        <w:rPr>
          <w:rFonts w:ascii="Times New Roman" w:hAnsi="Times New Roman" w:cs="Times New Roman"/>
          <w:lang w:val="en-US"/>
        </w:rPr>
        <w:t>s in a timely manner, we can enhance the efficiency of aluminum production. A revised Nernst-Planck equation is introduced, enabling us to calculate the concentrations of the main ions formed during electrolysis. This equation aids in determining the cryol</w:t>
      </w:r>
      <w:r w:rsidRPr="00CF115D">
        <w:rPr>
          <w:rFonts w:ascii="Times New Roman" w:hAnsi="Times New Roman" w:cs="Times New Roman"/>
          <w:lang w:val="en-US"/>
        </w:rPr>
        <w:t>ite ratio. Formulas for calculation current efficiency loss is modified too. Additionally, a graphical illustration of numerical experiments is provided, comparing the operation of the bath in MHD-stable and MHD-unstable bath operation modes.</w:t>
      </w:r>
    </w:p>
    <w:p w14:paraId="28EFAA14" w14:textId="77777777" w:rsidR="00B5391C" w:rsidRPr="00CF115D" w:rsidRDefault="00B5391C" w:rsidP="00CF115D">
      <w:pPr>
        <w:pStyle w:val="Standard"/>
        <w:spacing w:line="360" w:lineRule="auto"/>
        <w:ind w:firstLine="709"/>
        <w:jc w:val="both"/>
        <w:rPr>
          <w:rFonts w:ascii="Times New Roman" w:hAnsi="Times New Roman" w:cs="Times New Roman"/>
          <w:lang w:val="en-US"/>
        </w:rPr>
      </w:pPr>
    </w:p>
    <w:p w14:paraId="0D5C7E7C" w14:textId="77777777" w:rsidR="00B5391C" w:rsidRPr="00CF115D" w:rsidRDefault="00BF5076" w:rsidP="00CF115D">
      <w:pPr>
        <w:pStyle w:val="Standard"/>
        <w:spacing w:line="360" w:lineRule="auto"/>
        <w:ind w:firstLine="709"/>
        <w:jc w:val="both"/>
        <w:rPr>
          <w:rFonts w:ascii="Times New Roman" w:hAnsi="Times New Roman" w:cs="Times New Roman"/>
          <w:lang w:val="en-US"/>
        </w:rPr>
      </w:pPr>
      <w:r w:rsidRPr="00CF115D">
        <w:rPr>
          <w:rFonts w:ascii="Times New Roman" w:hAnsi="Times New Roman" w:cs="Times New Roman"/>
          <w:lang w:val="en-US"/>
        </w:rPr>
        <w:t>Keywords: co</w:t>
      </w:r>
      <w:r w:rsidRPr="00CF115D">
        <w:rPr>
          <w:rFonts w:ascii="Times New Roman" w:hAnsi="Times New Roman" w:cs="Times New Roman"/>
          <w:lang w:val="en-US"/>
        </w:rPr>
        <w:t>ntrol parameters, electrolysis, mathematical modeling, numerical methods.</w:t>
      </w:r>
    </w:p>
    <w:sectPr w:rsidR="00B5391C" w:rsidRPr="00CF115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5B905" w14:textId="77777777" w:rsidR="00BF5076" w:rsidRDefault="00BF5076">
      <w:pPr>
        <w:rPr>
          <w:rFonts w:hint="eastAsia"/>
        </w:rPr>
      </w:pPr>
      <w:r>
        <w:separator/>
      </w:r>
    </w:p>
  </w:endnote>
  <w:endnote w:type="continuationSeparator" w:id="0">
    <w:p w14:paraId="72B2B8D3" w14:textId="77777777" w:rsidR="00BF5076" w:rsidRDefault="00BF50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modern"/>
    <w:pitch w:val="fixed"/>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77E75" w14:textId="77777777" w:rsidR="00BF5076" w:rsidRDefault="00BF5076">
      <w:pPr>
        <w:rPr>
          <w:rFonts w:hint="eastAsia"/>
        </w:rPr>
      </w:pPr>
      <w:r>
        <w:rPr>
          <w:color w:val="000000"/>
        </w:rPr>
        <w:separator/>
      </w:r>
    </w:p>
  </w:footnote>
  <w:footnote w:type="continuationSeparator" w:id="0">
    <w:p w14:paraId="17A578EC" w14:textId="77777777" w:rsidR="00BF5076" w:rsidRDefault="00BF507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5391C"/>
    <w:rsid w:val="00B5391C"/>
    <w:rsid w:val="00BF5076"/>
    <w:rsid w:val="00CF1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8F6E"/>
  <w15:docId w15:val="{3FDE7183-CB87-4BE4-BD4E-301A30B6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 Сапожников</dc:creator>
  <cp:lastModifiedBy>Кирилл Сапожников</cp:lastModifiedBy>
  <cp:revision>2</cp:revision>
  <dcterms:created xsi:type="dcterms:W3CDTF">2024-06-06T09:27:00Z</dcterms:created>
  <dcterms:modified xsi:type="dcterms:W3CDTF">2024-06-06T09:27:00Z</dcterms:modified>
</cp:coreProperties>
</file>